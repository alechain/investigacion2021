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11CBF" w14:textId="1C54FB50" w:rsidR="00B04748" w:rsidRPr="00977CB5" w:rsidRDefault="00B04748" w:rsidP="006D230E">
      <w:pPr>
        <w:spacing w:line="360" w:lineRule="auto"/>
        <w:jc w:val="right"/>
      </w:pPr>
      <w:r w:rsidRPr="00977CB5">
        <w:t xml:space="preserve">Resistencia (Chaco) </w:t>
      </w:r>
      <w:r w:rsidR="00614BAF" w:rsidRPr="00977CB5">
        <w:rPr>
          <w:noProof/>
        </w:rPr>
        <w:fldChar w:fldCharType="begin"/>
      </w:r>
      <w:r w:rsidR="00614BAF" w:rsidRPr="00977CB5">
        <w:rPr>
          <w:noProof/>
        </w:rPr>
        <w:instrText xml:space="preserve"> DATE  \@ "dd' de 'MMMM' de 'yyyy"  \* MERGEFORMAT </w:instrText>
      </w:r>
      <w:r w:rsidR="00614BAF" w:rsidRPr="00977CB5">
        <w:rPr>
          <w:noProof/>
        </w:rPr>
        <w:fldChar w:fldCharType="separate"/>
      </w:r>
      <w:r w:rsidR="00C24213">
        <w:rPr>
          <w:noProof/>
        </w:rPr>
        <w:t>18 de noviembre de 2020</w:t>
      </w:r>
      <w:r w:rsidR="00614BAF" w:rsidRPr="00977CB5">
        <w:rPr>
          <w:noProof/>
        </w:rPr>
        <w:fldChar w:fldCharType="end"/>
      </w:r>
      <w:r w:rsidRPr="00977CB5">
        <w:t>.</w:t>
      </w:r>
    </w:p>
    <w:p w14:paraId="3908BACE" w14:textId="77777777" w:rsidR="00B04748" w:rsidRPr="00977CB5" w:rsidRDefault="00B04748" w:rsidP="006D230E">
      <w:pPr>
        <w:spacing w:line="360" w:lineRule="auto"/>
        <w:jc w:val="right"/>
      </w:pPr>
    </w:p>
    <w:p w14:paraId="1EF34E93" w14:textId="77777777" w:rsidR="00B04748" w:rsidRPr="00977CB5" w:rsidRDefault="00B04748" w:rsidP="006D230E">
      <w:pPr>
        <w:spacing w:line="360" w:lineRule="auto"/>
        <w:rPr>
          <w:b/>
        </w:rPr>
      </w:pPr>
      <w:r w:rsidRPr="00977CB5">
        <w:rPr>
          <w:b/>
        </w:rPr>
        <w:t>Sra.</w:t>
      </w:r>
    </w:p>
    <w:p w14:paraId="32AC7416" w14:textId="77777777" w:rsidR="009B6A88" w:rsidRPr="009B6A88" w:rsidRDefault="009B6A88" w:rsidP="006D230E">
      <w:pPr>
        <w:spacing w:line="360" w:lineRule="auto"/>
        <w:rPr>
          <w:b/>
        </w:rPr>
      </w:pPr>
      <w:r w:rsidRPr="009B6A88">
        <w:rPr>
          <w:b/>
        </w:rPr>
        <w:t>Profesora Titular de la asignatura Metodología de la Investigación</w:t>
      </w:r>
    </w:p>
    <w:p w14:paraId="3F5C6A05" w14:textId="1198EC43" w:rsidR="00614BAF" w:rsidRPr="00977CB5" w:rsidRDefault="00614BAF" w:rsidP="006D230E">
      <w:pPr>
        <w:spacing w:line="360" w:lineRule="auto"/>
        <w:rPr>
          <w:b/>
        </w:rPr>
      </w:pPr>
      <w:r w:rsidRPr="00977CB5">
        <w:rPr>
          <w:b/>
        </w:rPr>
        <w:t>Universidad Nacional del Nordeste</w:t>
      </w:r>
    </w:p>
    <w:p w14:paraId="1E010AF2" w14:textId="7BC069C0" w:rsidR="00F529D5" w:rsidRDefault="00794242" w:rsidP="006D230E">
      <w:pPr>
        <w:spacing w:line="360" w:lineRule="auto"/>
        <w:rPr>
          <w:b/>
        </w:rPr>
      </w:pPr>
      <w:r>
        <w:rPr>
          <w:b/>
        </w:rPr>
        <w:t xml:space="preserve">Dra. Cr. </w:t>
      </w:r>
      <w:r w:rsidR="00F529D5" w:rsidRPr="00F529D5">
        <w:rPr>
          <w:b/>
        </w:rPr>
        <w:t xml:space="preserve">Mónica Inés </w:t>
      </w:r>
      <w:proofErr w:type="spellStart"/>
      <w:r w:rsidR="00F529D5" w:rsidRPr="00F529D5">
        <w:rPr>
          <w:b/>
        </w:rPr>
        <w:t>Cesana</w:t>
      </w:r>
      <w:proofErr w:type="spellEnd"/>
      <w:r w:rsidR="00F529D5" w:rsidRPr="00F529D5">
        <w:rPr>
          <w:b/>
        </w:rPr>
        <w:t xml:space="preserve"> Bernasconi </w:t>
      </w:r>
    </w:p>
    <w:p w14:paraId="04CE8000" w14:textId="6FCCC727" w:rsidR="00B04748" w:rsidRPr="00977CB5" w:rsidRDefault="00B04748" w:rsidP="006D230E">
      <w:pPr>
        <w:spacing w:line="360" w:lineRule="auto"/>
        <w:rPr>
          <w:b/>
          <w:u w:val="single"/>
        </w:rPr>
      </w:pPr>
      <w:r w:rsidRPr="00977CB5">
        <w:rPr>
          <w:b/>
          <w:u w:val="single"/>
        </w:rPr>
        <w:t>S                                                /                            D</w:t>
      </w:r>
    </w:p>
    <w:p w14:paraId="6CB4A6DC" w14:textId="6E087A58" w:rsidR="00C378A8" w:rsidRDefault="00B04748" w:rsidP="00C378A8">
      <w:pPr>
        <w:spacing w:line="360" w:lineRule="auto"/>
        <w:ind w:firstLine="4253"/>
        <w:jc w:val="both"/>
      </w:pPr>
      <w:r w:rsidRPr="00977CB5">
        <w:t xml:space="preserve">Por intermedio de la presente, </w:t>
      </w:r>
      <w:r w:rsidR="008075CB" w:rsidRPr="00977CB5">
        <w:t>quien</w:t>
      </w:r>
      <w:r w:rsidRPr="00977CB5">
        <w:t xml:space="preserve"> suscribe, </w:t>
      </w:r>
      <w:r w:rsidR="00F92076">
        <w:rPr>
          <w:rStyle w:val="Textodelmarcadordeposicin"/>
          <w:color w:val="auto"/>
        </w:rPr>
        <w:t>Chaín Alejandro</w:t>
      </w:r>
      <w:r w:rsidRPr="00977CB5">
        <w:t xml:space="preserve">, LU </w:t>
      </w:r>
      <w:r w:rsidR="007D611A" w:rsidRPr="00977CB5">
        <w:t>N.º</w:t>
      </w:r>
      <w:r w:rsidRPr="00977CB5">
        <w:t xml:space="preserve"> </w:t>
      </w:r>
      <w:r w:rsidR="00F92076">
        <w:rPr>
          <w:rStyle w:val="Textodelmarcadordeposicin"/>
          <w:color w:val="auto"/>
        </w:rPr>
        <w:t>49024</w:t>
      </w:r>
      <w:r w:rsidRPr="00977CB5">
        <w:t>, alumn</w:t>
      </w:r>
      <w:r w:rsidR="00F92076">
        <w:t>o</w:t>
      </w:r>
      <w:r w:rsidRPr="00977CB5">
        <w:t xml:space="preserve"> de la Cátedra </w:t>
      </w:r>
      <w:r w:rsidR="008075CB" w:rsidRPr="00977CB5">
        <w:t>Metodología de</w:t>
      </w:r>
      <w:r w:rsidRPr="00977CB5">
        <w:t xml:space="preserve"> Investigación </w:t>
      </w:r>
      <w:r w:rsidR="008075CB" w:rsidRPr="00977CB5">
        <w:t xml:space="preserve">- </w:t>
      </w:r>
      <w:r w:rsidRPr="00977CB5">
        <w:t>Seminario con Tesin</w:t>
      </w:r>
      <w:r w:rsidR="00F529D5">
        <w:t>a</w:t>
      </w:r>
      <w:r w:rsidRPr="00977CB5">
        <w:t xml:space="preserve">, se dirige a Ud. a efectos de </w:t>
      </w:r>
      <w:r w:rsidR="003C20A2">
        <w:t>someter a evaluación y corrección</w:t>
      </w:r>
      <w:r w:rsidR="00757CE4" w:rsidRPr="00757CE4">
        <w:t xml:space="preserve"> metodológica de la tesina de grado</w:t>
      </w:r>
      <w:r w:rsidRPr="00977CB5">
        <w:t>,</w:t>
      </w:r>
      <w:r w:rsidR="00977CB5" w:rsidRPr="00977CB5">
        <w:t xml:space="preserve"> cuyo tema es “</w:t>
      </w:r>
      <w:r w:rsidR="00EA3940" w:rsidRPr="00EA3940">
        <w:t>Identificación de los factores socioeconómicos determinantes en la migración interregional en Argentina entre 2016 y 2019</w:t>
      </w:r>
      <w:r w:rsidR="00977CB5" w:rsidRPr="00977CB5">
        <w:t>”,</w:t>
      </w:r>
      <w:r w:rsidRPr="00977CB5">
        <w:t xml:space="preserve"> </w:t>
      </w:r>
      <w:r w:rsidR="00757CE4" w:rsidRPr="00757CE4">
        <w:t>realizada par</w:t>
      </w:r>
      <w:bookmarkStart w:id="0" w:name="_GoBack"/>
      <w:bookmarkEnd w:id="0"/>
      <w:r w:rsidR="00757CE4" w:rsidRPr="00757CE4">
        <w:t xml:space="preserve">a acceder al título de </w:t>
      </w:r>
      <w:r w:rsidR="00757CE4">
        <w:t>Licenciatura en Economía</w:t>
      </w:r>
      <w:r w:rsidR="00926834">
        <w:t xml:space="preserve"> y avalada por el director de la tesina</w:t>
      </w:r>
      <w:r w:rsidR="00757CE4">
        <w:t>.</w:t>
      </w:r>
    </w:p>
    <w:p w14:paraId="2BD24053" w14:textId="77777777" w:rsidR="001132C4" w:rsidRDefault="00003A8C" w:rsidP="00C378A8">
      <w:pPr>
        <w:spacing w:line="360" w:lineRule="auto"/>
        <w:ind w:firstLine="4253"/>
        <w:jc w:val="both"/>
      </w:pPr>
      <w:r>
        <w:t>En cumplimiento de la reglamentación</w:t>
      </w:r>
      <w:r w:rsidR="004F390B">
        <w:t xml:space="preserve"> vigente, acompaño un ejemplar de dich</w:t>
      </w:r>
      <w:r w:rsidR="001132C4">
        <w:t>o trabajo</w:t>
      </w:r>
      <w:r w:rsidR="00C378A8">
        <w:t xml:space="preserve"> en formato </w:t>
      </w:r>
      <w:r w:rsidR="000D4A87">
        <w:t>Word</w:t>
      </w:r>
      <w:r w:rsidR="00C378A8">
        <w:t xml:space="preserve"> y la constancia de</w:t>
      </w:r>
      <w:r w:rsidR="001132C4">
        <w:t xml:space="preserve"> regularidad de la materia emitida por el SIU.</w:t>
      </w:r>
      <w:r w:rsidR="00C378A8">
        <w:t xml:space="preserve"> </w:t>
      </w:r>
    </w:p>
    <w:p w14:paraId="69722E5F" w14:textId="0994C83B" w:rsidR="00C378A8" w:rsidRDefault="00C378A8" w:rsidP="00C378A8">
      <w:pPr>
        <w:spacing w:line="360" w:lineRule="auto"/>
        <w:ind w:firstLine="4253"/>
        <w:jc w:val="both"/>
      </w:pPr>
      <w:r w:rsidRPr="00977CB5">
        <w:t>Sin otro particular, y a la espera de una respuesta favorable, saludo a Ud. con atenta y distinguida consideración.</w:t>
      </w:r>
    </w:p>
    <w:p w14:paraId="5078AF1F" w14:textId="1358E156" w:rsidR="00B04748" w:rsidRDefault="00B04748" w:rsidP="006D230E">
      <w:pPr>
        <w:spacing w:line="360" w:lineRule="auto"/>
        <w:ind w:firstLine="4253"/>
      </w:pPr>
    </w:p>
    <w:p w14:paraId="2E88741D" w14:textId="43DB39E7" w:rsidR="0035507B" w:rsidRDefault="0035507B" w:rsidP="006D230E">
      <w:pPr>
        <w:spacing w:line="360" w:lineRule="auto"/>
        <w:ind w:firstLine="4253"/>
      </w:pPr>
    </w:p>
    <w:p w14:paraId="50C9DE6C" w14:textId="6B66C2DA" w:rsidR="0035507B" w:rsidRDefault="0035507B" w:rsidP="006D230E">
      <w:pPr>
        <w:spacing w:line="360" w:lineRule="auto"/>
        <w:ind w:firstLine="4253"/>
      </w:pPr>
    </w:p>
    <w:p w14:paraId="604E1B6E" w14:textId="77777777" w:rsidR="0035507B" w:rsidRPr="00977CB5" w:rsidRDefault="0035507B" w:rsidP="006D230E">
      <w:pPr>
        <w:spacing w:line="360" w:lineRule="auto"/>
        <w:ind w:firstLine="4253"/>
      </w:pPr>
    </w:p>
    <w:p w14:paraId="07E729FD" w14:textId="25931235" w:rsidR="00D763D3" w:rsidRPr="00C071F6" w:rsidRDefault="00926532" w:rsidP="00D763D3">
      <w:pPr>
        <w:spacing w:line="360" w:lineRule="auto"/>
        <w:jc w:val="right"/>
      </w:pPr>
      <w:r>
        <w:rPr>
          <w:noProof/>
        </w:rPr>
        <w:pict w14:anchorId="43CE080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94.15pt;margin-top:18.4pt;width:180.1pt;height:89.25pt;z-index:2" filled="f" stroked="f">
            <v:textbox>
              <w:txbxContent>
                <w:p w14:paraId="2F097296" w14:textId="6662E9EA" w:rsidR="00D763D3" w:rsidRDefault="00D763D3" w:rsidP="00BC5F6D">
                  <w:pPr>
                    <w:spacing w:after="0"/>
                    <w:jc w:val="center"/>
                    <w:rPr>
                      <w:rStyle w:val="Textodelmarcadordeposicin"/>
                      <w:color w:val="auto"/>
                    </w:rPr>
                  </w:pPr>
                  <w:r>
                    <w:rPr>
                      <w:rStyle w:val="Textodelmarcadordeposicin"/>
                      <w:color w:val="auto"/>
                    </w:rPr>
                    <w:t>Tesista de la licenciatura en Economía</w:t>
                  </w:r>
                </w:p>
                <w:p w14:paraId="187DC082" w14:textId="77777777" w:rsidR="00D763D3" w:rsidRDefault="00D763D3" w:rsidP="00BC5F6D">
                  <w:pPr>
                    <w:spacing w:after="0"/>
                    <w:jc w:val="center"/>
                  </w:pPr>
                  <w:r>
                    <w:rPr>
                      <w:rStyle w:val="Textodelmarcadordeposicin"/>
                      <w:color w:val="auto"/>
                    </w:rPr>
                    <w:t>Chaín Alejandro</w:t>
                  </w:r>
                  <w:r w:rsidRPr="00977CB5">
                    <w:rPr>
                      <w:rStyle w:val="Textodelmarcadordeposicin"/>
                      <w:color w:val="auto"/>
                    </w:rPr>
                    <w:t>.</w:t>
                  </w:r>
                  <w:r>
                    <w:rPr>
                      <w:rStyle w:val="Textodelmarcadordeposicin"/>
                      <w:color w:val="auto"/>
                    </w:rPr>
                    <w:t xml:space="preserve"> alechain97@gmail.com                                                                                                                                                                                       </w:t>
                  </w:r>
                  <w:r w:rsidRPr="00977CB5">
                    <w:t xml:space="preserve">LU </w:t>
                  </w:r>
                  <w:r>
                    <w:rPr>
                      <w:rStyle w:val="Textodelmarcadordeposicin"/>
                      <w:color w:val="auto"/>
                    </w:rPr>
                    <w:t>49024</w:t>
                  </w:r>
                  <w:r w:rsidRPr="00977CB5">
                    <w:rPr>
                      <w:rStyle w:val="Textodelmarcadordeposicin"/>
                      <w:color w:val="auto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 w14:anchorId="5215F29E">
          <v:shape id="_x0000_s1030" type="#_x0000_t202" style="position:absolute;left:0;text-align:left;margin-left:-27.1pt;margin-top:16.1pt;width:170.55pt;height:78.1pt;z-index:1" stroked="f">
            <v:textbox>
              <w:txbxContent>
                <w:p w14:paraId="2B4EF0CD" w14:textId="77777777" w:rsidR="00D763D3" w:rsidRDefault="00D763D3" w:rsidP="00BC5F6D">
                  <w:pPr>
                    <w:spacing w:after="0"/>
                    <w:jc w:val="center"/>
                  </w:pPr>
                  <w:r>
                    <w:t>Director de la tesina</w:t>
                  </w:r>
                </w:p>
                <w:p w14:paraId="0E78BD72" w14:textId="77777777" w:rsidR="00D763D3" w:rsidRDefault="00D763D3" w:rsidP="00BC5F6D">
                  <w:pPr>
                    <w:spacing w:after="0"/>
                    <w:jc w:val="center"/>
                  </w:pPr>
                  <w:r>
                    <w:t>Dr. Hisgen Carlos Matías.</w:t>
                  </w:r>
                </w:p>
                <w:p w14:paraId="49087124" w14:textId="77777777" w:rsidR="00D763D3" w:rsidRDefault="00D763D3" w:rsidP="00BC5F6D">
                  <w:pPr>
                    <w:spacing w:after="0"/>
                    <w:jc w:val="center"/>
                  </w:pPr>
                  <w:r>
                    <w:t>mhisgen@gmail.com</w:t>
                  </w:r>
                </w:p>
                <w:p w14:paraId="63E94ACB" w14:textId="77777777" w:rsidR="00D763D3" w:rsidRDefault="00D763D3" w:rsidP="00D763D3">
                  <w:pPr>
                    <w:spacing w:after="0"/>
                  </w:pPr>
                </w:p>
              </w:txbxContent>
            </v:textbox>
          </v:shape>
        </w:pict>
      </w:r>
      <w:r w:rsidR="00D763D3" w:rsidRPr="00977CB5">
        <w:t>………………………………………….</w:t>
      </w:r>
      <w:r w:rsidR="00D763D3">
        <w:t xml:space="preserve">                                                                             </w:t>
      </w:r>
      <w:r w:rsidR="00D763D3" w:rsidRPr="00977CB5">
        <w:t>………………………………………….</w:t>
      </w:r>
      <w:r w:rsidR="00D763D3">
        <w:t xml:space="preserve">                       </w:t>
      </w:r>
      <w:r w:rsidR="00D763D3" w:rsidRPr="00977CB5">
        <w:fldChar w:fldCharType="begin"/>
      </w:r>
      <w:r w:rsidR="00D763D3" w:rsidRPr="00977CB5">
        <w:instrText xml:space="preserve"> ASK  materia  \* MERGEFORMAT </w:instrText>
      </w:r>
      <w:r w:rsidR="00D763D3" w:rsidRPr="00977CB5">
        <w:fldChar w:fldCharType="separate"/>
      </w:r>
      <w:r w:rsidR="00D763D3" w:rsidRPr="00977CB5">
        <w:t>rrrre</w:t>
      </w:r>
      <w:r w:rsidR="00D763D3" w:rsidRPr="00977CB5">
        <w:br/>
      </w:r>
      <w:r w:rsidR="00D763D3" w:rsidRPr="00977CB5">
        <w:fldChar w:fldCharType="end"/>
      </w:r>
      <w:r w:rsidR="00D763D3" w:rsidRPr="00977CB5">
        <w:fldChar w:fldCharType="begin"/>
      </w:r>
      <w:r w:rsidR="00D763D3" w:rsidRPr="00977CB5">
        <w:instrText xml:space="preserve"> ASK  materia  \* MERGEFORMAT </w:instrText>
      </w:r>
      <w:r w:rsidR="00D763D3" w:rsidRPr="00977CB5">
        <w:fldChar w:fldCharType="end"/>
      </w:r>
      <w:r w:rsidR="00D763D3" w:rsidRPr="00977CB5">
        <w:fldChar w:fldCharType="begin"/>
      </w:r>
      <w:r w:rsidR="00D763D3" w:rsidRPr="00977CB5">
        <w:instrText xml:space="preserve"> ASK  materia " "  \* MERGEFORMAT </w:instrText>
      </w:r>
      <w:r w:rsidR="00D763D3" w:rsidRPr="00977CB5">
        <w:fldChar w:fldCharType="end"/>
      </w:r>
      <w:r w:rsidR="00D763D3">
        <w:fldChar w:fldCharType="begin"/>
      </w:r>
      <w:r w:rsidR="00D763D3">
        <w:instrText xml:space="preserve"> ASK  materia  \* MERGEFORMAT </w:instrText>
      </w:r>
      <w:r w:rsidR="00D763D3">
        <w:fldChar w:fldCharType="separate"/>
      </w:r>
      <w:bookmarkStart w:id="1" w:name="materia"/>
      <w:r w:rsidR="00D763D3">
        <w:t>rrrre</w:t>
      </w:r>
      <w:r w:rsidR="00D763D3">
        <w:br/>
      </w:r>
      <w:bookmarkEnd w:id="1"/>
      <w:r w:rsidR="00D763D3">
        <w:fldChar w:fldCharType="end"/>
      </w:r>
      <w:r w:rsidR="00D763D3">
        <w:fldChar w:fldCharType="begin"/>
      </w:r>
      <w:r w:rsidR="00D763D3">
        <w:instrText xml:space="preserve"> ASK  materia  \* MERGEFORMAT </w:instrText>
      </w:r>
      <w:r w:rsidR="00D763D3">
        <w:fldChar w:fldCharType="end"/>
      </w:r>
      <w:r w:rsidR="00D763D3">
        <w:fldChar w:fldCharType="begin"/>
      </w:r>
      <w:r w:rsidR="00D763D3">
        <w:instrText xml:space="preserve"> ASK  materia " "  \* MERGEFORMAT </w:instrText>
      </w:r>
      <w:r w:rsidR="00D763D3">
        <w:fldChar w:fldCharType="end"/>
      </w:r>
    </w:p>
    <w:p w14:paraId="44AEA7D9" w14:textId="0746D7B6" w:rsidR="00B04748" w:rsidRPr="00C071F6" w:rsidRDefault="00B04748" w:rsidP="0035507B">
      <w:pPr>
        <w:spacing w:line="360" w:lineRule="auto"/>
        <w:jc w:val="right"/>
      </w:pPr>
    </w:p>
    <w:sectPr w:rsidR="00B04748" w:rsidRPr="00C071F6" w:rsidSect="003B5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oNotTrackMoves/>
  <w:documentProtection w:edit="forms" w:enforcement="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1BFF"/>
    <w:rsid w:val="00003A8C"/>
    <w:rsid w:val="000D4A87"/>
    <w:rsid w:val="000F2505"/>
    <w:rsid w:val="000F341F"/>
    <w:rsid w:val="000F75A0"/>
    <w:rsid w:val="001132C4"/>
    <w:rsid w:val="0035507B"/>
    <w:rsid w:val="003B55B3"/>
    <w:rsid w:val="003C20A2"/>
    <w:rsid w:val="00423806"/>
    <w:rsid w:val="00457204"/>
    <w:rsid w:val="004F07F6"/>
    <w:rsid w:val="004F390B"/>
    <w:rsid w:val="00606633"/>
    <w:rsid w:val="00614BAF"/>
    <w:rsid w:val="006D230E"/>
    <w:rsid w:val="00757CE4"/>
    <w:rsid w:val="00781CAF"/>
    <w:rsid w:val="00794242"/>
    <w:rsid w:val="007D611A"/>
    <w:rsid w:val="008075CB"/>
    <w:rsid w:val="009029B8"/>
    <w:rsid w:val="00926532"/>
    <w:rsid w:val="00926834"/>
    <w:rsid w:val="0096359E"/>
    <w:rsid w:val="00970425"/>
    <w:rsid w:val="00977CB5"/>
    <w:rsid w:val="009A63D1"/>
    <w:rsid w:val="009B6A88"/>
    <w:rsid w:val="009B72C6"/>
    <w:rsid w:val="00A0524E"/>
    <w:rsid w:val="00AB1BFF"/>
    <w:rsid w:val="00AB23B6"/>
    <w:rsid w:val="00AD4F91"/>
    <w:rsid w:val="00AE673E"/>
    <w:rsid w:val="00B04748"/>
    <w:rsid w:val="00B33651"/>
    <w:rsid w:val="00B76099"/>
    <w:rsid w:val="00B85E39"/>
    <w:rsid w:val="00BC5F6D"/>
    <w:rsid w:val="00C071F6"/>
    <w:rsid w:val="00C24213"/>
    <w:rsid w:val="00C32DA7"/>
    <w:rsid w:val="00C378A8"/>
    <w:rsid w:val="00C936D3"/>
    <w:rsid w:val="00CB1FBB"/>
    <w:rsid w:val="00D763D3"/>
    <w:rsid w:val="00DE1DA7"/>
    <w:rsid w:val="00EA358C"/>
    <w:rsid w:val="00EA3940"/>
    <w:rsid w:val="00EB742D"/>
    <w:rsid w:val="00F13D3C"/>
    <w:rsid w:val="00F529D5"/>
    <w:rsid w:val="00F92076"/>
    <w:rsid w:val="00FA5F54"/>
    <w:rsid w:val="00F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538EACB2"/>
  <w15:docId w15:val="{18DC0A60-6ADF-4E32-AA6F-EE4F8B9A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3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C07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071F6"/>
    <w:rPr>
      <w:rFonts w:ascii="Tahoma" w:hAnsi="Tahoma" w:cs="Tahoma"/>
      <w:sz w:val="16"/>
      <w:szCs w:val="16"/>
    </w:rPr>
  </w:style>
  <w:style w:type="character" w:styleId="Textodelmarcadordeposicin">
    <w:name w:val="Placeholder Text"/>
    <w:uiPriority w:val="99"/>
    <w:semiHidden/>
    <w:rsid w:val="00B85E39"/>
    <w:rPr>
      <w:rFonts w:cs="Times New Roman"/>
      <w:color w:val="808080"/>
    </w:rPr>
  </w:style>
  <w:style w:type="character" w:styleId="Hipervnculo">
    <w:name w:val="Hyperlink"/>
    <w:uiPriority w:val="99"/>
    <w:unhideWhenUsed/>
    <w:rsid w:val="00457204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457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y\Desktop\Resistenci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Resistenci1.dotx</Template>
  <TotalTime>57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Resistencia (Chaco) 02 de Noviembre de 2010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Resistencia (Chaco) 02 de Noviembre de 2010</dc:title>
  <dc:subject/>
  <dc:creator>Shany</dc:creator>
  <cp:keywords/>
  <dc:description/>
  <cp:lastModifiedBy>Alejandro Chaín</cp:lastModifiedBy>
  <cp:revision>32</cp:revision>
  <dcterms:created xsi:type="dcterms:W3CDTF">2010-11-02T12:46:00Z</dcterms:created>
  <dcterms:modified xsi:type="dcterms:W3CDTF">2020-11-18T19:25:00Z</dcterms:modified>
</cp:coreProperties>
</file>